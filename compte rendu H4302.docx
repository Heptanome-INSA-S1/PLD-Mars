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re "/>
        <w:tag w:val=""/>
        <w:id w:val="599998787"/>
        <w:placeholder>
          <w:docPart w:val="EC36BF8F78334D10923FF6952EE4F3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970E3" w:rsidRDefault="00422E54" w:rsidP="003970E3">
          <w:pPr>
            <w:pStyle w:val="Titre"/>
          </w:pPr>
          <w:r>
            <w:t xml:space="preserve">Compte Rendu </w:t>
          </w:r>
          <w:r w:rsidR="008043C0">
            <w:t>MARS</w:t>
          </w:r>
        </w:p>
      </w:sdtContent>
    </w:sdt>
    <w:sdt>
      <w:sdtPr>
        <w:alias w:val="Auteur "/>
        <w:tag w:val=""/>
        <w:id w:val="533932072"/>
        <w:placeholder>
          <w:docPart w:val="78F50126000943FFA9920FE9F76E3B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970E3" w:rsidRDefault="00BA37AF" w:rsidP="00422E54">
          <w:pPr>
            <w:pStyle w:val="Sous-titre"/>
            <w:ind w:right="1928"/>
          </w:pPr>
          <w:r>
            <w:t xml:space="preserve">H4302 - Julien </w:t>
          </w:r>
          <w:proofErr w:type="spellStart"/>
          <w:r>
            <w:t>Charles-</w:t>
          </w:r>
          <w:proofErr w:type="gramStart"/>
          <w:r>
            <w:t>Nicolas;Justin</w:t>
          </w:r>
          <w:proofErr w:type="spellEnd"/>
          <w:proofErr w:type="gramEnd"/>
          <w:r>
            <w:t xml:space="preserve"> </w:t>
          </w:r>
          <w:proofErr w:type="spellStart"/>
          <w:r>
            <w:t>Gally;Thomas</w:t>
          </w:r>
          <w:proofErr w:type="spellEnd"/>
          <w:r>
            <w:t xml:space="preserve"> </w:t>
          </w:r>
          <w:proofErr w:type="spellStart"/>
          <w:r>
            <w:t>Gay;Timothée</w:t>
          </w:r>
          <w:proofErr w:type="spellEnd"/>
          <w:r>
            <w:t xml:space="preserve"> </w:t>
          </w:r>
          <w:proofErr w:type="spellStart"/>
          <w:r>
            <w:t>Gonnet;Thomas</w:t>
          </w:r>
          <w:proofErr w:type="spellEnd"/>
          <w:r>
            <w:t xml:space="preserve"> </w:t>
          </w:r>
          <w:proofErr w:type="spellStart"/>
          <w:r>
            <w:t>Point;Loïc</w:t>
          </w:r>
          <w:proofErr w:type="spellEnd"/>
          <w:r>
            <w:t xml:space="preserve"> Rouquette</w:t>
          </w:r>
        </w:p>
      </w:sdtContent>
    </w:sdt>
    <w:p w:rsidR="00ED7607" w:rsidRDefault="00ED7607" w:rsidP="003970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6210300</wp:posOffset>
                </wp:positionH>
                <wp:positionV relativeFrom="paragraph">
                  <wp:posOffset>-4908262</wp:posOffset>
                </wp:positionV>
                <wp:extent cx="1340428" cy="108862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28" cy="10886209"/>
                        </a:xfrm>
                        <a:prstGeom prst="rect">
                          <a:avLst/>
                        </a:prstGeom>
                        <a:solidFill>
                          <a:srgbClr val="5F5E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63106" id="Rectangle 1" o:spid="_x0000_s1026" style="position:absolute;margin-left:489pt;margin-top:-386.5pt;width:105.55pt;height:85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" fillcolor="#5f5e5e" stroked="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2743258</wp:posOffset>
            </wp:positionH>
            <wp:positionV relativeFrom="paragraph">
              <wp:posOffset>-4437206</wp:posOffset>
            </wp:positionV>
            <wp:extent cx="2580005" cy="574040"/>
            <wp:effectExtent l="0" t="0" r="0" b="0"/>
            <wp:wrapNone/>
            <wp:docPr id="3" name="Image 3" descr="https://www.insa-lyon.fr/sites/www.insa-lyon.fr/files/logo-co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sa-lyon.fr/sites/www.insa-lyon.fr/files/logo-co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2"/>
                    <a:stretch/>
                  </pic:blipFill>
                  <pic:spPr bwMode="auto">
                    <a:xfrm>
                      <a:off x="0" y="0"/>
                      <a:ext cx="258000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0E3" w:rsidRDefault="003970E3" w:rsidP="003970E3"/>
    <w:p w:rsidR="003970E3" w:rsidRPr="003970E3" w:rsidRDefault="003970E3" w:rsidP="003970E3">
      <w:r>
        <w:rPr>
          <w:b/>
        </w:rPr>
        <w:t>Résumé :</w:t>
      </w:r>
    </w:p>
    <w:sdt>
      <w:sdtPr>
        <w:alias w:val="Résumé"/>
        <w:tag w:val=""/>
        <w:id w:val="-1576429763"/>
        <w:placeholder>
          <w:docPart w:val="5DDA3FC853F94B9CB8187845A1171A6A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3970E3" w:rsidRPr="003970E3" w:rsidRDefault="003970E3" w:rsidP="003970E3">
          <w:r w:rsidRPr="00587786">
            <w:rPr>
              <w:rStyle w:val="Textedelespacerserv"/>
            </w:rPr>
            <w:t>[Résumé]</w:t>
          </w:r>
        </w:p>
      </w:sdtContent>
    </w:sdt>
    <w:p w:rsidR="008043C0" w:rsidRPr="008043C0" w:rsidRDefault="003970E3" w:rsidP="008043C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174"/>
        <w:gridCol w:w="2776"/>
        <w:gridCol w:w="2217"/>
        <w:gridCol w:w="1903"/>
      </w:tblGrid>
      <w:tr w:rsidR="008043C0" w:rsidTr="0080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</w:tcPr>
          <w:p w:rsidR="008043C0" w:rsidRDefault="008043C0" w:rsidP="008043C0">
            <w:pPr>
              <w:spacing w:after="160"/>
              <w:jc w:val="left"/>
            </w:pPr>
            <w:r>
              <w:lastRenderedPageBreak/>
              <w:t>Nom</w:t>
            </w:r>
          </w:p>
        </w:tc>
        <w:tc>
          <w:tcPr>
            <w:tcW w:w="2776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</w:p>
        </w:tc>
        <w:tc>
          <w:tcPr>
            <w:tcW w:w="2217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03" w:type="dxa"/>
          </w:tcPr>
          <w:p w:rsidR="008043C0" w:rsidRDefault="008043C0" w:rsidP="008043C0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8043C0" w:rsidTr="0080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8043C0" w:rsidRDefault="008043C0" w:rsidP="008043C0">
            <w:pPr>
              <w:spacing w:after="160"/>
              <w:jc w:val="left"/>
            </w:pPr>
          </w:p>
        </w:tc>
        <w:tc>
          <w:tcPr>
            <w:tcW w:w="2776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3" w:type="dxa"/>
          </w:tcPr>
          <w:p w:rsidR="008043C0" w:rsidRDefault="008043C0" w:rsidP="008043C0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3C0" w:rsidRPr="008043C0" w:rsidRDefault="00422E54" w:rsidP="008043C0">
      <w:pPr>
        <w:spacing w:after="160"/>
        <w:jc w:val="left"/>
        <w:rPr>
          <w:rFonts w:ascii="LM Roman 17" w:eastAsiaTheme="majorEastAsia" w:hAnsi="LM Roman 17" w:cstheme="majorBidi"/>
          <w:b/>
          <w:color w:val="5F5E5E"/>
          <w:sz w:val="44"/>
          <w:szCs w:val="32"/>
        </w:rPr>
      </w:pPr>
      <w:r>
        <w:br w:type="page"/>
      </w:r>
    </w:p>
    <w:p w:rsidR="003970E3" w:rsidRDefault="00422E54" w:rsidP="00EF0092">
      <w:pPr>
        <w:pStyle w:val="Titre1"/>
      </w:pPr>
      <w:bookmarkStart w:id="0" w:name="_Toc498506518"/>
      <w:r>
        <w:lastRenderedPageBreak/>
        <w:t>Introduction</w:t>
      </w:r>
      <w:bookmarkEnd w:id="0"/>
    </w:p>
    <w:p w:rsidR="00422E54" w:rsidRDefault="00422E54">
      <w:pPr>
        <w:spacing w:after="160"/>
        <w:jc w:val="left"/>
      </w:pPr>
      <w:r>
        <w:br w:type="page"/>
      </w:r>
    </w:p>
    <w:p w:rsidR="00EF0092" w:rsidRDefault="008043C0" w:rsidP="008043C0">
      <w:pPr>
        <w:pStyle w:val="Titre1"/>
      </w:pPr>
      <w:bookmarkStart w:id="1" w:name="_Toc498506519"/>
      <w:r>
        <w:lastRenderedPageBreak/>
        <w:t>Conception Générale</w:t>
      </w:r>
      <w:bookmarkEnd w:id="1"/>
    </w:p>
    <w:p w:rsidR="008043C0" w:rsidRDefault="008043C0" w:rsidP="008043C0">
      <w:proofErr w:type="gramStart"/>
      <w:r>
        <w:t>d</w:t>
      </w:r>
      <w:proofErr w:type="gramEnd"/>
    </w:p>
    <w:p w:rsidR="008043C0" w:rsidRDefault="008043C0" w:rsidP="008043C0">
      <w:r>
        <w:br w:type="page"/>
      </w:r>
    </w:p>
    <w:p w:rsidR="008043C0" w:rsidRDefault="008043C0" w:rsidP="008043C0">
      <w:pPr>
        <w:pStyle w:val="Titre1"/>
      </w:pPr>
      <w:bookmarkStart w:id="2" w:name="_Toc498506520"/>
      <w:r>
        <w:lastRenderedPageBreak/>
        <w:t>Conception fonctionnelle détaillée</w:t>
      </w:r>
      <w:bookmarkEnd w:id="2"/>
    </w:p>
    <w:p w:rsidR="008043C0" w:rsidRDefault="008043C0" w:rsidP="008043C0">
      <w:r>
        <w:t>D</w:t>
      </w:r>
    </w:p>
    <w:p w:rsidR="008043C0" w:rsidRDefault="008043C0" w:rsidP="008043C0">
      <w:r>
        <w:br w:type="page"/>
      </w:r>
    </w:p>
    <w:p w:rsidR="008043C0" w:rsidRDefault="008043C0" w:rsidP="008043C0">
      <w:pPr>
        <w:pStyle w:val="Titre1"/>
      </w:pPr>
      <w:bookmarkStart w:id="3" w:name="_Toc498506521"/>
      <w:r>
        <w:lastRenderedPageBreak/>
        <w:t>Conception applicative détaillée</w:t>
      </w:r>
      <w:bookmarkEnd w:id="3"/>
    </w:p>
    <w:p w:rsidR="00FB1EC5" w:rsidRDefault="00FB1EC5" w:rsidP="00FB1EC5">
      <w:pPr>
        <w:pStyle w:val="Titre2"/>
      </w:pPr>
      <w:r>
        <w:t>Liste des S</w:t>
      </w:r>
      <w:r w:rsidR="004F2138">
        <w:t>ervices métiers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93"/>
        <w:gridCol w:w="8067"/>
      </w:tblGrid>
      <w:tr w:rsidR="00FB1EC5" w:rsidTr="00EB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B1EC5" w:rsidRDefault="00FB1EC5" w:rsidP="00FB1EC5">
            <w:r>
              <w:t>Code</w:t>
            </w:r>
          </w:p>
        </w:tc>
        <w:tc>
          <w:tcPr>
            <w:tcW w:w="8067" w:type="dxa"/>
          </w:tcPr>
          <w:p w:rsidR="00FB1EC5" w:rsidRDefault="00FB1EC5" w:rsidP="00F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FB1EC5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B1EC5" w:rsidRPr="004F2138" w:rsidRDefault="00FB1EC5" w:rsidP="00FB1EC5">
            <w:pPr>
              <w:rPr>
                <w:rFonts w:ascii="LM Mono 10" w:hAnsi="LM Mono 10"/>
                <w:sz w:val="20"/>
                <w:szCs w:val="20"/>
              </w:rPr>
            </w:pPr>
            <w:r w:rsidRPr="004F2138">
              <w:rPr>
                <w:rFonts w:ascii="LM Mono 10" w:hAnsi="LM Mono 10"/>
                <w:sz w:val="20"/>
                <w:szCs w:val="20"/>
              </w:rPr>
              <w:t>SM1</w:t>
            </w:r>
          </w:p>
        </w:tc>
        <w:tc>
          <w:tcPr>
            <w:tcW w:w="8067" w:type="dxa"/>
          </w:tcPr>
          <w:p w:rsidR="00FB1EC5" w:rsidRPr="004F2138" w:rsidRDefault="004F2138" w:rsidP="00F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 w:rsidRPr="004F2138">
              <w:rPr>
                <w:rFonts w:ascii="LM Mono 10" w:hAnsi="LM Mono 10"/>
                <w:sz w:val="20"/>
                <w:szCs w:val="20"/>
              </w:rPr>
              <w:t>rechercherPersonnesParIdentifiantClient</w:t>
            </w:r>
            <w:proofErr w:type="spellEnd"/>
            <w:proofErr w:type="gramEnd"/>
            <w:r w:rsidRPr="004F2138"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 w:rsidRPr="004F2138"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 w:rsidRPr="004F2138">
              <w:rPr>
                <w:rFonts w:ascii="LM Mono 10" w:hAnsi="LM Mono 10"/>
                <w:sz w:val="20"/>
                <w:szCs w:val="20"/>
              </w:rPr>
              <w:t>) : List&lt;Personne&gt;</w:t>
            </w:r>
          </w:p>
        </w:tc>
      </w:tr>
      <w:tr w:rsidR="00FB1EC5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B1EC5" w:rsidRPr="004F2138" w:rsidRDefault="00FB1EC5" w:rsidP="00FB1EC5">
            <w:pPr>
              <w:rPr>
                <w:rFonts w:ascii="LM Mono 10" w:hAnsi="LM Mono 10"/>
                <w:sz w:val="20"/>
                <w:szCs w:val="20"/>
              </w:rPr>
            </w:pPr>
            <w:r w:rsidRPr="004F2138">
              <w:rPr>
                <w:rFonts w:ascii="LM Mono 10" w:hAnsi="LM Mono 10"/>
                <w:sz w:val="20"/>
                <w:szCs w:val="20"/>
              </w:rPr>
              <w:t>SM2</w:t>
            </w:r>
          </w:p>
        </w:tc>
        <w:tc>
          <w:tcPr>
            <w:tcW w:w="8067" w:type="dxa"/>
          </w:tcPr>
          <w:p w:rsidR="00FB1EC5" w:rsidRPr="004F2138" w:rsidRDefault="004F2138" w:rsidP="00FB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rechercherPersonneParIdentifiant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Personne</w:t>
            </w:r>
          </w:p>
        </w:tc>
      </w:tr>
      <w:tr w:rsidR="004F2138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F2138" w:rsidRPr="004F2138" w:rsidRDefault="004F2138" w:rsidP="00FB1EC5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SM3</w:t>
            </w:r>
          </w:p>
        </w:tc>
        <w:tc>
          <w:tcPr>
            <w:tcW w:w="8067" w:type="dxa"/>
          </w:tcPr>
          <w:p w:rsidR="004F2138" w:rsidRDefault="004F2138" w:rsidP="00F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actualiserPersonne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, Personne) : Personne</w:t>
            </w:r>
          </w:p>
        </w:tc>
      </w:tr>
      <w:tr w:rsidR="004F2138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F2138" w:rsidRDefault="004F2138" w:rsidP="00FB1EC5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SM4</w:t>
            </w:r>
          </w:p>
        </w:tc>
        <w:tc>
          <w:tcPr>
            <w:tcW w:w="8067" w:type="dxa"/>
          </w:tcPr>
          <w:p w:rsidR="004F2138" w:rsidRDefault="004F2138" w:rsidP="00FB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rechercherPersonneParDénomination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gramEnd"/>
            <w:r>
              <w:rPr>
                <w:rFonts w:ascii="LM Mono 10" w:hAnsi="LM Mono 10"/>
                <w:sz w:val="20"/>
                <w:szCs w:val="20"/>
              </w:rPr>
              <w:t>nom, prénom, adresse) : Personne</w:t>
            </w:r>
          </w:p>
        </w:tc>
      </w:tr>
      <w:tr w:rsidR="004F2138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F2138" w:rsidRDefault="004F2138" w:rsidP="00FB1EC5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SM5</w:t>
            </w:r>
          </w:p>
        </w:tc>
        <w:tc>
          <w:tcPr>
            <w:tcW w:w="8067" w:type="dxa"/>
          </w:tcPr>
          <w:p w:rsidR="004F2138" w:rsidRDefault="004F2138" w:rsidP="00F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créerPersonne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 xml:space="preserve">(Personne) :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</w:p>
        </w:tc>
      </w:tr>
      <w:tr w:rsidR="004F2138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F2138" w:rsidRDefault="004F2138" w:rsidP="00FB1EC5">
            <w:pPr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SM6</w:t>
            </w:r>
          </w:p>
        </w:tc>
        <w:tc>
          <w:tcPr>
            <w:tcW w:w="8067" w:type="dxa"/>
          </w:tcPr>
          <w:p w:rsidR="004F2138" w:rsidRDefault="004F2138" w:rsidP="00FB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ajouterPersonneAuClient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Client</w:t>
            </w:r>
          </w:p>
        </w:tc>
      </w:tr>
    </w:tbl>
    <w:p w:rsidR="00FB1EC5" w:rsidRPr="00FB1EC5" w:rsidRDefault="00FB1EC5" w:rsidP="00FB1EC5"/>
    <w:p w:rsidR="00A57622" w:rsidRDefault="00FB1EC5" w:rsidP="00FB1EC5">
      <w:pPr>
        <w:pStyle w:val="Titre2"/>
      </w:pPr>
      <w:r>
        <w:t>Liste des S</w:t>
      </w:r>
      <w:r w:rsidR="004F2138">
        <w:t>ervices objet métier</w:t>
      </w:r>
    </w:p>
    <w:p w:rsidR="00EB73AD" w:rsidRPr="00EB73AD" w:rsidRDefault="00EB73AD" w:rsidP="00EB73AD">
      <w:r>
        <w:t>Dans le tableau ci-dessous, les services seront identifiés par type : L pour lecture, M pour modification, C pour création et S pour suppression.</w:t>
      </w:r>
    </w:p>
    <w:tbl>
      <w:tblPr>
        <w:tblStyle w:val="Tableausimple2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277"/>
        <w:gridCol w:w="538"/>
        <w:gridCol w:w="6376"/>
      </w:tblGrid>
      <w:tr w:rsidR="00EB73AD" w:rsidTr="00EB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</w:pPr>
            <w:r>
              <w:t>Code</w:t>
            </w:r>
          </w:p>
        </w:tc>
        <w:tc>
          <w:tcPr>
            <w:tcW w:w="1815" w:type="dxa"/>
            <w:gridSpan w:val="2"/>
          </w:tcPr>
          <w:p w:rsidR="00EB73AD" w:rsidRDefault="00EB73AD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 Métier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B73AD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Pr="004F2138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 w:rsidRPr="004F2138">
              <w:rPr>
                <w:rFonts w:ascii="LM Mono 10" w:hAnsi="LM Mono 10"/>
                <w:sz w:val="20"/>
                <w:szCs w:val="20"/>
              </w:rPr>
              <w:t>SOM1</w:t>
            </w:r>
          </w:p>
        </w:tc>
        <w:tc>
          <w:tcPr>
            <w:tcW w:w="1277" w:type="dxa"/>
          </w:tcPr>
          <w:p w:rsidR="00EB73AD" w:rsidRPr="004F2138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6376" w:type="dxa"/>
          </w:tcPr>
          <w:p w:rsidR="00EB73AD" w:rsidRPr="004F2138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recherchePersonnesParIdClient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List&lt;Personne&gt;</w:t>
            </w:r>
          </w:p>
        </w:tc>
      </w:tr>
      <w:tr w:rsidR="00EB73AD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Pr="004F2138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SOM2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recherchePersonneParId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Personne</w:t>
            </w:r>
          </w:p>
        </w:tc>
      </w:tr>
      <w:tr w:rsidR="00EB73AD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SOM3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actualiserPersonne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Personne) : </w:t>
            </w:r>
            <w:r>
              <w:rPr>
                <w:rFonts w:ascii="LM Mono 10" w:hAnsi="LM Mono 10"/>
                <w:sz w:val="20"/>
                <w:szCs w:val="20"/>
              </w:rPr>
              <w:t>CRE</w:t>
            </w:r>
            <w:r>
              <w:rPr>
                <w:rStyle w:val="Appelnotedebasdep"/>
                <w:rFonts w:ascii="LM Mono 10" w:hAnsi="LM Mono 10"/>
                <w:sz w:val="20"/>
                <w:szCs w:val="20"/>
              </w:rPr>
              <w:footnoteReference w:id="1"/>
            </w:r>
          </w:p>
        </w:tc>
      </w:tr>
      <w:tr w:rsidR="00EB73AD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SOM4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L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rechercherPersonneParDénomination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gramEnd"/>
            <w:r>
              <w:rPr>
                <w:rFonts w:ascii="LM Mono 10" w:hAnsi="LM Mono 10"/>
                <w:sz w:val="20"/>
                <w:szCs w:val="20"/>
              </w:rPr>
              <w:t>nom, prénom, adresse) : Personne</w:t>
            </w:r>
          </w:p>
        </w:tc>
      </w:tr>
      <w:tr w:rsidR="00EB73AD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SOM5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ajouterPersonneAuClient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CRE</w:t>
            </w:r>
          </w:p>
        </w:tc>
      </w:tr>
      <w:tr w:rsidR="00EB73AD" w:rsidTr="00EB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SOM6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C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créerPersonne</w:t>
            </w:r>
            <w:proofErr w:type="spellEnd"/>
            <w:proofErr w:type="gramEnd"/>
            <w:r>
              <w:rPr>
                <w:rFonts w:ascii="LM Mono 10" w:hAnsi="LM Mono 10"/>
                <w:sz w:val="20"/>
                <w:szCs w:val="20"/>
              </w:rPr>
              <w:t>(Personne) : CRE</w:t>
            </w:r>
          </w:p>
        </w:tc>
      </w:tr>
      <w:tr w:rsidR="00EB73AD" w:rsidTr="00EB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B73AD" w:rsidRDefault="00EB73AD">
            <w:pPr>
              <w:spacing w:after="160"/>
              <w:jc w:val="left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SOM7</w:t>
            </w:r>
          </w:p>
        </w:tc>
        <w:tc>
          <w:tcPr>
            <w:tcW w:w="1277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Personne</w:t>
            </w:r>
          </w:p>
        </w:tc>
        <w:tc>
          <w:tcPr>
            <w:tcW w:w="538" w:type="dxa"/>
          </w:tcPr>
          <w:p w:rsidR="00EB73AD" w:rsidRDefault="00EB73AD" w:rsidP="00EB73AD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r>
              <w:rPr>
                <w:rFonts w:ascii="LM Mono 10" w:hAnsi="LM Mono 10"/>
                <w:sz w:val="20"/>
                <w:szCs w:val="20"/>
              </w:rPr>
              <w:t>M</w:t>
            </w:r>
          </w:p>
        </w:tc>
        <w:tc>
          <w:tcPr>
            <w:tcW w:w="6376" w:type="dxa"/>
          </w:tcPr>
          <w:p w:rsidR="00EB73AD" w:rsidRDefault="00EB73AD">
            <w:pPr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Mono 10" w:hAnsi="LM Mono 1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M Mono 10" w:hAnsi="LM Mono 10"/>
                <w:sz w:val="20"/>
                <w:szCs w:val="20"/>
              </w:rPr>
              <w:t>enleverPersonneDuClient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M Mono 10" w:hAnsi="LM Mono 10"/>
                <w:sz w:val="20"/>
                <w:szCs w:val="20"/>
              </w:rPr>
              <w:t>idClient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M Mono 10" w:hAnsi="LM Mono 10"/>
                <w:sz w:val="20"/>
                <w:szCs w:val="20"/>
              </w:rPr>
              <w:t>idPersonne</w:t>
            </w:r>
            <w:proofErr w:type="spellEnd"/>
            <w:r>
              <w:rPr>
                <w:rFonts w:ascii="LM Mono 10" w:hAnsi="LM Mono 10"/>
                <w:sz w:val="20"/>
                <w:szCs w:val="20"/>
              </w:rPr>
              <w:t>) : CRE</w:t>
            </w:r>
            <w:bookmarkStart w:id="4" w:name="_GoBack"/>
            <w:bookmarkEnd w:id="4"/>
          </w:p>
        </w:tc>
      </w:tr>
    </w:tbl>
    <w:p w:rsidR="00A57622" w:rsidRDefault="00A57622">
      <w:pPr>
        <w:spacing w:after="160"/>
        <w:jc w:val="left"/>
      </w:pPr>
      <w:r>
        <w:br w:type="page"/>
      </w:r>
    </w:p>
    <w:p w:rsidR="008043C0" w:rsidRPr="008043C0" w:rsidRDefault="008043C0" w:rsidP="008043C0">
      <w:pPr>
        <w:pStyle w:val="Titre1"/>
      </w:pPr>
      <w:bookmarkStart w:id="5" w:name="_Toc498506522"/>
      <w:r>
        <w:lastRenderedPageBreak/>
        <w:t>Architecture technique et répartition du système d’information</w:t>
      </w:r>
      <w:bookmarkEnd w:id="5"/>
    </w:p>
    <w:sectPr w:rsidR="008043C0" w:rsidRPr="008043C0" w:rsidSect="003970E3">
      <w:headerReference w:type="default" r:id="rId9"/>
      <w:footerReference w:type="default" r:id="rId10"/>
      <w:pgSz w:w="11906" w:h="16838"/>
      <w:pgMar w:top="1418" w:right="1418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C26" w:rsidRDefault="00A75C26" w:rsidP="003970E3">
      <w:pPr>
        <w:spacing w:after="0" w:line="240" w:lineRule="auto"/>
      </w:pPr>
      <w:r>
        <w:separator/>
      </w:r>
    </w:p>
  </w:endnote>
  <w:endnote w:type="continuationSeparator" w:id="0">
    <w:p w:rsidR="00A75C26" w:rsidRDefault="00A75C26" w:rsidP="0039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Slanted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4252"/>
      <w:gridCol w:w="989"/>
      <w:gridCol w:w="2266"/>
    </w:tblGrid>
    <w:tr w:rsidR="003970E3" w:rsidTr="003970E3">
      <w:tc>
        <w:tcPr>
          <w:tcW w:w="1555" w:type="dxa"/>
          <w:tcBorders>
            <w:top w:val="single" w:sz="4" w:space="0" w:color="auto"/>
          </w:tcBorders>
        </w:tcPr>
        <w:p w:rsidR="003970E3" w:rsidRDefault="003970E3">
          <w:pPr>
            <w:pStyle w:val="Pieddepage"/>
          </w:pPr>
          <w:r>
            <w:t xml:space="preserve">Document : </w:t>
          </w:r>
        </w:p>
      </w:tc>
      <w:tc>
        <w:tcPr>
          <w:tcW w:w="7507" w:type="dxa"/>
          <w:gridSpan w:val="3"/>
          <w:tcBorders>
            <w:top w:val="single" w:sz="4" w:space="0" w:color="auto"/>
          </w:tcBorders>
        </w:tcPr>
        <w:p w:rsidR="003970E3" w:rsidRDefault="00A75C26">
          <w:pPr>
            <w:pStyle w:val="Pieddepage"/>
          </w:pPr>
          <w:sdt>
            <w:sdtPr>
              <w:alias w:val="Titre "/>
              <w:tag w:val=""/>
              <w:id w:val="-1142502753"/>
              <w:placeholder>
                <w:docPart w:val="28BA6B46DCF04DE3992158D04E1CEB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043C0">
                <w:t>Compte Rendu MARS</w:t>
              </w:r>
            </w:sdtContent>
          </w:sdt>
          <w:r w:rsidR="003970E3">
            <w:t xml:space="preserve"> [</w:t>
          </w: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970E3">
            <w:rPr>
              <w:noProof/>
            </w:rPr>
            <w:t>Document1</w:t>
          </w:r>
          <w:r>
            <w:rPr>
              <w:noProof/>
            </w:rPr>
            <w:fldChar w:fldCharType="end"/>
          </w:r>
          <w:r w:rsidR="003970E3">
            <w:t>]</w:t>
          </w:r>
        </w:p>
      </w:tc>
    </w:tr>
    <w:tr w:rsidR="003970E3" w:rsidRPr="00BA37AF" w:rsidTr="003970E3">
      <w:tc>
        <w:tcPr>
          <w:tcW w:w="1555" w:type="dxa"/>
        </w:tcPr>
        <w:p w:rsidR="003970E3" w:rsidRPr="003970E3" w:rsidRDefault="003970E3">
          <w:pPr>
            <w:pStyle w:val="Pieddepage"/>
            <w:rPr>
              <w:b/>
            </w:rPr>
          </w:pPr>
          <w:r>
            <w:t xml:space="preserve">Auteur(s) : </w:t>
          </w:r>
        </w:p>
      </w:tc>
      <w:tc>
        <w:tcPr>
          <w:tcW w:w="7507" w:type="dxa"/>
          <w:gridSpan w:val="3"/>
        </w:tcPr>
        <w:p w:rsidR="003970E3" w:rsidRPr="008043C0" w:rsidRDefault="00A75C26" w:rsidP="008043C0">
          <w:pPr>
            <w:pStyle w:val="Pieddepage"/>
            <w:jc w:val="left"/>
            <w:rPr>
              <w:b/>
              <w:sz w:val="18"/>
              <w:lang w:val="en-GB"/>
            </w:rPr>
          </w:pPr>
          <w:sdt>
            <w:sdtPr>
              <w:rPr>
                <w:b/>
                <w:sz w:val="18"/>
                <w:lang w:val="en-GB"/>
              </w:rPr>
              <w:alias w:val="Auteur "/>
              <w:tag w:val=""/>
              <w:id w:val="-957938161"/>
              <w:placeholder>
                <w:docPart w:val="8753C814320040A895AF3AF1C72C3A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A37AF" w:rsidRPr="008043C0">
                <w:rPr>
                  <w:b/>
                  <w:sz w:val="18"/>
                  <w:lang w:val="en-GB"/>
                </w:rPr>
                <w:t xml:space="preserve">H4302 - Julien </w:t>
              </w:r>
              <w:proofErr w:type="spellStart"/>
              <w:r w:rsidR="00BA37AF" w:rsidRPr="008043C0">
                <w:rPr>
                  <w:b/>
                  <w:sz w:val="18"/>
                  <w:lang w:val="en-GB"/>
                </w:rPr>
                <w:t>Charles-</w:t>
              </w:r>
              <w:proofErr w:type="gramStart"/>
              <w:r w:rsidR="00BA37AF" w:rsidRPr="008043C0">
                <w:rPr>
                  <w:b/>
                  <w:sz w:val="18"/>
                  <w:lang w:val="en-GB"/>
                </w:rPr>
                <w:t>Nicolas;Justin</w:t>
              </w:r>
              <w:proofErr w:type="spellEnd"/>
              <w:proofErr w:type="gramEnd"/>
              <w:r w:rsidR="00BA37AF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BA37AF" w:rsidRPr="008043C0">
                <w:rPr>
                  <w:b/>
                  <w:sz w:val="18"/>
                  <w:lang w:val="en-GB"/>
                </w:rPr>
                <w:t>Gally;Thomas</w:t>
              </w:r>
              <w:proofErr w:type="spellEnd"/>
              <w:r w:rsidR="00BA37AF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BA37AF" w:rsidRPr="008043C0">
                <w:rPr>
                  <w:b/>
                  <w:sz w:val="18"/>
                  <w:lang w:val="en-GB"/>
                </w:rPr>
                <w:t>Gay;Timothée</w:t>
              </w:r>
              <w:proofErr w:type="spellEnd"/>
              <w:r w:rsidR="00BA37AF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BA37AF" w:rsidRPr="008043C0">
                <w:rPr>
                  <w:b/>
                  <w:sz w:val="18"/>
                  <w:lang w:val="en-GB"/>
                </w:rPr>
                <w:t>Gonnet;Thomas</w:t>
              </w:r>
              <w:proofErr w:type="spellEnd"/>
              <w:r w:rsidR="00BA37AF" w:rsidRPr="008043C0">
                <w:rPr>
                  <w:b/>
                  <w:sz w:val="18"/>
                  <w:lang w:val="en-GB"/>
                </w:rPr>
                <w:t xml:space="preserve"> </w:t>
              </w:r>
              <w:proofErr w:type="spellStart"/>
              <w:r w:rsidR="00BA37AF" w:rsidRPr="008043C0">
                <w:rPr>
                  <w:b/>
                  <w:sz w:val="18"/>
                  <w:lang w:val="en-GB"/>
                </w:rPr>
                <w:t>Point;Loïc</w:t>
              </w:r>
              <w:proofErr w:type="spellEnd"/>
              <w:r w:rsidR="00BA37AF" w:rsidRPr="008043C0">
                <w:rPr>
                  <w:b/>
                  <w:sz w:val="18"/>
                  <w:lang w:val="en-GB"/>
                </w:rPr>
                <w:t xml:space="preserve"> Rouquette</w:t>
              </w:r>
            </w:sdtContent>
          </w:sdt>
        </w:p>
      </w:tc>
    </w:tr>
    <w:tr w:rsidR="003970E3" w:rsidTr="003970E3">
      <w:tc>
        <w:tcPr>
          <w:tcW w:w="1555" w:type="dxa"/>
        </w:tcPr>
        <w:p w:rsidR="003970E3" w:rsidRDefault="003970E3">
          <w:pPr>
            <w:pStyle w:val="Pieddepage"/>
          </w:pPr>
          <w:r>
            <w:t xml:space="preserve">Mis à jour : </w:t>
          </w:r>
        </w:p>
      </w:tc>
      <w:tc>
        <w:tcPr>
          <w:tcW w:w="4252" w:type="dxa"/>
        </w:tcPr>
        <w:p w:rsidR="003970E3" w:rsidRPr="003970E3" w:rsidRDefault="003970E3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SAVEDATE  \@ "dd-MM-yyyy HH:mm"  \* MERGEFORMAT </w:instrText>
          </w:r>
          <w:r w:rsidRPr="003970E3">
            <w:rPr>
              <w:b/>
            </w:rPr>
            <w:fldChar w:fldCharType="separate"/>
          </w:r>
          <w:r w:rsidR="00BA37AF">
            <w:rPr>
              <w:b/>
              <w:noProof/>
            </w:rPr>
            <w:t>14-11-2017 12:47</w:t>
          </w:r>
          <w:r w:rsidRPr="003970E3">
            <w:rPr>
              <w:b/>
            </w:rPr>
            <w:fldChar w:fldCharType="end"/>
          </w:r>
        </w:p>
      </w:tc>
      <w:tc>
        <w:tcPr>
          <w:tcW w:w="989" w:type="dxa"/>
        </w:tcPr>
        <w:p w:rsidR="003970E3" w:rsidRDefault="003970E3">
          <w:pPr>
            <w:pStyle w:val="Pieddepage"/>
          </w:pPr>
          <w:r>
            <w:t>Page :</w:t>
          </w:r>
        </w:p>
      </w:tc>
      <w:tc>
        <w:tcPr>
          <w:tcW w:w="2266" w:type="dxa"/>
        </w:tcPr>
        <w:p w:rsidR="003970E3" w:rsidRPr="003970E3" w:rsidRDefault="003970E3">
          <w:pPr>
            <w:pStyle w:val="Pieddepage"/>
            <w:rPr>
              <w:b/>
            </w:rPr>
          </w:pP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PAGE   \* MERGEFORMAT </w:instrText>
          </w:r>
          <w:r w:rsidRPr="003970E3">
            <w:rPr>
              <w:b/>
            </w:rPr>
            <w:fldChar w:fldCharType="separate"/>
          </w:r>
          <w:r w:rsidR="00EB73AD">
            <w:rPr>
              <w:b/>
              <w:noProof/>
            </w:rPr>
            <w:t>6</w:t>
          </w:r>
          <w:r w:rsidRPr="003970E3">
            <w:rPr>
              <w:b/>
            </w:rPr>
            <w:fldChar w:fldCharType="end"/>
          </w:r>
          <w:r w:rsidRPr="003970E3">
            <w:rPr>
              <w:b/>
            </w:rPr>
            <w:t>/</w:t>
          </w:r>
          <w:r w:rsidRPr="003970E3">
            <w:rPr>
              <w:b/>
            </w:rPr>
            <w:fldChar w:fldCharType="begin"/>
          </w:r>
          <w:r w:rsidRPr="003970E3">
            <w:rPr>
              <w:b/>
            </w:rPr>
            <w:instrText xml:space="preserve"> NUMPAGES   \* MERGEFORMAT </w:instrText>
          </w:r>
          <w:r w:rsidRPr="003970E3">
            <w:rPr>
              <w:b/>
            </w:rPr>
            <w:fldChar w:fldCharType="separate"/>
          </w:r>
          <w:r w:rsidR="00EB73AD">
            <w:rPr>
              <w:b/>
              <w:noProof/>
            </w:rPr>
            <w:t>7</w:t>
          </w:r>
          <w:r w:rsidRPr="003970E3">
            <w:rPr>
              <w:b/>
            </w:rPr>
            <w:fldChar w:fldCharType="end"/>
          </w:r>
        </w:p>
      </w:tc>
    </w:tr>
  </w:tbl>
  <w:p w:rsidR="003970E3" w:rsidRDefault="003970E3" w:rsidP="003970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C26" w:rsidRDefault="00A75C26" w:rsidP="003970E3">
      <w:pPr>
        <w:spacing w:after="0" w:line="240" w:lineRule="auto"/>
      </w:pPr>
      <w:r>
        <w:separator/>
      </w:r>
    </w:p>
  </w:footnote>
  <w:footnote w:type="continuationSeparator" w:id="0">
    <w:p w:rsidR="00A75C26" w:rsidRDefault="00A75C26" w:rsidP="003970E3">
      <w:pPr>
        <w:spacing w:after="0" w:line="240" w:lineRule="auto"/>
      </w:pPr>
      <w:r>
        <w:continuationSeparator/>
      </w:r>
    </w:p>
  </w:footnote>
  <w:footnote w:id="1">
    <w:p w:rsidR="00EB73AD" w:rsidRDefault="00EB73AD" w:rsidP="00EB73AD">
      <w:pPr>
        <w:pStyle w:val="Notedebasdepage"/>
      </w:pPr>
      <w:r>
        <w:rPr>
          <w:rStyle w:val="Appelnotedebasdep"/>
        </w:rPr>
        <w:footnoteRef/>
      </w:r>
      <w:r>
        <w:t xml:space="preserve"> CRE : Compte rendu d’exécution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607" w:rsidRDefault="00ED7607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6537BB" wp14:editId="5117B05D">
          <wp:simplePos x="0" y="0"/>
          <wp:positionH relativeFrom="column">
            <wp:posOffset>4973493</wp:posOffset>
          </wp:positionH>
          <wp:positionV relativeFrom="paragraph">
            <wp:posOffset>-96578</wp:posOffset>
          </wp:positionV>
          <wp:extent cx="834563" cy="335716"/>
          <wp:effectExtent l="0" t="0" r="3810" b="7620"/>
          <wp:wrapNone/>
          <wp:docPr id="6" name="Image 6" descr="https://www.insa-lyon.fr/sites/www.insa-lyon.fr/files/logo-co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nsa-lyon.fr/sites/www.insa-lyon.fr/files/logo-cou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185"/>
                  <a:stretch/>
                </pic:blipFill>
                <pic:spPr bwMode="auto">
                  <a:xfrm>
                    <a:off x="0" y="0"/>
                    <a:ext cx="834563" cy="335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773D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E3"/>
    <w:rsid w:val="0006768C"/>
    <w:rsid w:val="003970E3"/>
    <w:rsid w:val="00422E54"/>
    <w:rsid w:val="004F2138"/>
    <w:rsid w:val="005F15D0"/>
    <w:rsid w:val="008043C0"/>
    <w:rsid w:val="00984608"/>
    <w:rsid w:val="00A57622"/>
    <w:rsid w:val="00A75C26"/>
    <w:rsid w:val="00BA37AF"/>
    <w:rsid w:val="00E401BF"/>
    <w:rsid w:val="00EB73AD"/>
    <w:rsid w:val="00ED7607"/>
    <w:rsid w:val="00EF0092"/>
    <w:rsid w:val="00F331C0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3DE9C"/>
  <w15:chartTrackingRefBased/>
  <w15:docId w15:val="{671B36CB-CAB4-4520-9158-575655B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092"/>
    <w:pPr>
      <w:spacing w:after="120"/>
      <w:jc w:val="both"/>
    </w:pPr>
    <w:rPr>
      <w:rFonts w:ascii="LM Roman 10" w:hAnsi="LM Roman 1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D7607"/>
    <w:pPr>
      <w:keepNext/>
      <w:keepLines/>
      <w:numPr>
        <w:numId w:val="1"/>
      </w:numPr>
      <w:pBdr>
        <w:bottom w:val="single" w:sz="6" w:space="1" w:color="E22421"/>
      </w:pBdr>
      <w:spacing w:before="240" w:after="0"/>
      <w:outlineLvl w:val="0"/>
    </w:pPr>
    <w:rPr>
      <w:rFonts w:ascii="LM Roman 17" w:eastAsiaTheme="majorEastAsia" w:hAnsi="LM Roman 17" w:cstheme="majorBidi"/>
      <w:b/>
      <w:color w:val="5F5E5E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607"/>
    <w:pPr>
      <w:keepNext/>
      <w:keepLines/>
      <w:numPr>
        <w:ilvl w:val="1"/>
        <w:numId w:val="1"/>
      </w:numPr>
      <w:spacing w:before="40" w:after="0"/>
      <w:outlineLvl w:val="1"/>
    </w:pPr>
    <w:rPr>
      <w:rFonts w:ascii="LM Roman 17" w:eastAsiaTheme="majorEastAsia" w:hAnsi="LM Roman 17" w:cstheme="majorBidi"/>
      <w:b/>
      <w:color w:val="5F5E5E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009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0092"/>
    <w:pPr>
      <w:keepNext/>
      <w:keepLines/>
      <w:numPr>
        <w:ilvl w:val="3"/>
        <w:numId w:val="1"/>
      </w:numPr>
      <w:spacing w:before="40" w:after="0"/>
      <w:outlineLvl w:val="3"/>
    </w:pPr>
    <w:rPr>
      <w:rFonts w:ascii="LM Roman Slanted 12" w:eastAsiaTheme="majorEastAsia" w:hAnsi="LM Roman Slanted 12" w:cstheme="majorBidi"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0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0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0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0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0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70E3"/>
    <w:pPr>
      <w:spacing w:before="4800" w:after="0" w:line="240" w:lineRule="auto"/>
      <w:contextualSpacing/>
    </w:pPr>
    <w:rPr>
      <w:rFonts w:ascii="LM Roman 17" w:eastAsiaTheme="majorEastAsia" w:hAnsi="LM Roman 17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0E3"/>
    <w:rPr>
      <w:rFonts w:ascii="LM Roman 17" w:eastAsiaTheme="majorEastAsia" w:hAnsi="LM Roman 17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3970E3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0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70E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39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0E3"/>
  </w:style>
  <w:style w:type="paragraph" w:styleId="Pieddepage">
    <w:name w:val="footer"/>
    <w:basedOn w:val="Normal"/>
    <w:link w:val="PieddepageCar"/>
    <w:uiPriority w:val="99"/>
    <w:unhideWhenUsed/>
    <w:rsid w:val="00397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0E3"/>
  </w:style>
  <w:style w:type="table" w:styleId="Grilledutableau">
    <w:name w:val="Table Grid"/>
    <w:basedOn w:val="TableauNormal"/>
    <w:uiPriority w:val="39"/>
    <w:rsid w:val="0039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970E3"/>
    <w:pPr>
      <w:spacing w:after="0" w:line="240" w:lineRule="auto"/>
      <w:jc w:val="both"/>
    </w:pPr>
    <w:rPr>
      <w:rFonts w:ascii="LM Roman 12" w:hAnsi="LM Roman 12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ED7607"/>
    <w:rPr>
      <w:rFonts w:ascii="LM Roman 17" w:eastAsiaTheme="majorEastAsia" w:hAnsi="LM Roman 17" w:cstheme="majorBidi"/>
      <w:b/>
      <w:color w:val="5F5E5E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7607"/>
    <w:rPr>
      <w:rFonts w:ascii="LM Roman 17" w:eastAsiaTheme="majorEastAsia" w:hAnsi="LM Roman 17" w:cstheme="majorBidi"/>
      <w:b/>
      <w:color w:val="5F5E5E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0092"/>
    <w:rPr>
      <w:rFonts w:ascii="LM Roman 12" w:eastAsiaTheme="majorEastAsia" w:hAnsi="LM Roman 12" w:cstheme="majorBidi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F0092"/>
    <w:rPr>
      <w:rFonts w:ascii="LM Roman Slanted 12" w:eastAsiaTheme="majorEastAsia" w:hAnsi="LM Roman Slanted 12" w:cstheme="majorBidi"/>
      <w:iCs/>
      <w:sz w:val="28"/>
    </w:rPr>
  </w:style>
  <w:style w:type="paragraph" w:customStyle="1" w:styleId="Code">
    <w:name w:val="Code"/>
    <w:basedOn w:val="Normal"/>
    <w:qFormat/>
    <w:rsid w:val="00EF0092"/>
    <w:pPr>
      <w:pBdr>
        <w:top w:val="single" w:sz="6" w:space="1" w:color="404040" w:themeColor="text1" w:themeTint="BF"/>
        <w:left w:val="single" w:sz="6" w:space="4" w:color="404040" w:themeColor="text1" w:themeTint="BF"/>
        <w:bottom w:val="single" w:sz="6" w:space="1" w:color="404040" w:themeColor="text1" w:themeTint="BF"/>
        <w:right w:val="single" w:sz="6" w:space="4" w:color="404040" w:themeColor="text1" w:themeTint="BF"/>
      </w:pBdr>
      <w:shd w:val="clear" w:color="auto" w:fill="F2F2F2" w:themeFill="background1" w:themeFillShade="F2"/>
      <w:contextualSpacing/>
      <w:jc w:val="left"/>
    </w:pPr>
    <w:rPr>
      <w:rFonts w:ascii="LM Mono 12" w:hAnsi="LM Mono 12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EF009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F009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F009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F0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0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te">
    <w:name w:val="Note"/>
    <w:basedOn w:val="Normal"/>
    <w:qFormat/>
    <w:rsid w:val="00EF0092"/>
    <w:pPr>
      <w:pBdr>
        <w:top w:val="single" w:sz="6" w:space="1" w:color="404040" w:themeColor="text1" w:themeTint="BF"/>
        <w:left w:val="single" w:sz="6" w:space="4" w:color="404040" w:themeColor="text1" w:themeTint="BF"/>
        <w:bottom w:val="single" w:sz="6" w:space="1" w:color="404040" w:themeColor="text1" w:themeTint="BF"/>
        <w:right w:val="single" w:sz="6" w:space="4" w:color="404040" w:themeColor="text1" w:themeTint="BF"/>
      </w:pBdr>
    </w:pPr>
  </w:style>
  <w:style w:type="paragraph" w:customStyle="1" w:styleId="Important">
    <w:name w:val="Important"/>
    <w:basedOn w:val="Normal"/>
    <w:qFormat/>
    <w:rsid w:val="00EF0092"/>
    <w:pPr>
      <w:pBdr>
        <w:top w:val="double" w:sz="6" w:space="1" w:color="262626" w:themeColor="text1" w:themeTint="D9"/>
        <w:left w:val="double" w:sz="6" w:space="4" w:color="262626" w:themeColor="text1" w:themeTint="D9"/>
        <w:bottom w:val="double" w:sz="6" w:space="1" w:color="262626" w:themeColor="text1" w:themeTint="D9"/>
        <w:right w:val="double" w:sz="6" w:space="4" w:color="262626" w:themeColor="text1" w:themeTint="D9"/>
      </w:pBd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22E54"/>
    <w:pPr>
      <w:numPr>
        <w:numId w:val="0"/>
      </w:num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22E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2E5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22E5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22E54"/>
    <w:rPr>
      <w:color w:val="0563C1" w:themeColor="hyperlink"/>
      <w:u w:val="single"/>
    </w:rPr>
  </w:style>
  <w:style w:type="table" w:styleId="Tableausimple3">
    <w:name w:val="Plain Table 3"/>
    <w:basedOn w:val="TableauNormal"/>
    <w:uiPriority w:val="43"/>
    <w:rsid w:val="00804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A576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73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73AD"/>
    <w:rPr>
      <w:rFonts w:ascii="LM Roman 10" w:hAnsi="LM Roman 1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7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6BF8F78334D10923FF6952EE4F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7FEA6A-A6EA-4870-B040-5E728C601DCA}"/>
      </w:docPartPr>
      <w:docPartBody>
        <w:p w:rsidR="00B53BBC" w:rsidRDefault="00B23525">
          <w:r w:rsidRPr="00587786">
            <w:rPr>
              <w:rStyle w:val="Textedelespacerserv"/>
            </w:rPr>
            <w:t>[Titre ]</w:t>
          </w:r>
        </w:p>
      </w:docPartBody>
    </w:docPart>
    <w:docPart>
      <w:docPartPr>
        <w:name w:val="78F50126000943FFA9920FE9F76E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63965-2D19-4195-AD59-15913B53AB6B}"/>
      </w:docPartPr>
      <w:docPartBody>
        <w:p w:rsidR="00B53BBC" w:rsidRDefault="00B23525">
          <w:r w:rsidRPr="00587786">
            <w:rPr>
              <w:rStyle w:val="Textedelespacerserv"/>
            </w:rPr>
            <w:t>[Auteur ]</w:t>
          </w:r>
        </w:p>
      </w:docPartBody>
    </w:docPart>
    <w:docPart>
      <w:docPartPr>
        <w:name w:val="8753C814320040A895AF3AF1C72C3A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535FB-45C2-4A1B-B8E1-3312071D0637}"/>
      </w:docPartPr>
      <w:docPartBody>
        <w:p w:rsidR="00B53BBC" w:rsidRDefault="00B23525" w:rsidP="00B23525">
          <w:pPr>
            <w:pStyle w:val="8753C814320040A895AF3AF1C72C3AA4"/>
          </w:pPr>
          <w:r w:rsidRPr="00587786">
            <w:rPr>
              <w:rStyle w:val="Textedelespacerserv"/>
            </w:rPr>
            <w:t>[Auteur ]</w:t>
          </w:r>
        </w:p>
      </w:docPartBody>
    </w:docPart>
    <w:docPart>
      <w:docPartPr>
        <w:name w:val="28BA6B46DCF04DE3992158D04E1CE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B1542-1201-4AE1-95C6-1B6998251C45}"/>
      </w:docPartPr>
      <w:docPartBody>
        <w:p w:rsidR="00B53BBC" w:rsidRDefault="00B23525" w:rsidP="00B23525">
          <w:pPr>
            <w:pStyle w:val="28BA6B46DCF04DE3992158D04E1CEB63"/>
          </w:pPr>
          <w:r w:rsidRPr="00587786">
            <w:rPr>
              <w:rStyle w:val="Textedelespacerserv"/>
            </w:rPr>
            <w:t>[Titre ]</w:t>
          </w:r>
        </w:p>
      </w:docPartBody>
    </w:docPart>
    <w:docPart>
      <w:docPartPr>
        <w:name w:val="5DDA3FC853F94B9CB8187845A1171A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F1315B-CB76-495B-9495-947C74BC9876}"/>
      </w:docPartPr>
      <w:docPartBody>
        <w:p w:rsidR="00B53BBC" w:rsidRDefault="00B23525">
          <w:r w:rsidRPr="00587786">
            <w:rPr>
              <w:rStyle w:val="Textedelespacerserv"/>
            </w:rPr>
            <w:t>[Résumé]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Slanted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25"/>
    <w:rsid w:val="001339B5"/>
    <w:rsid w:val="00B23525"/>
    <w:rsid w:val="00B53BBC"/>
    <w:rsid w:val="00B61564"/>
    <w:rsid w:val="00B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3525"/>
    <w:rPr>
      <w:color w:val="808080"/>
    </w:rPr>
  </w:style>
  <w:style w:type="paragraph" w:customStyle="1" w:styleId="F07759AC5A214D54A6777BCE70845F21">
    <w:name w:val="F07759AC5A214D54A6777BCE70845F21"/>
    <w:rsid w:val="00B23525"/>
  </w:style>
  <w:style w:type="paragraph" w:customStyle="1" w:styleId="8753C814320040A895AF3AF1C72C3AA4">
    <w:name w:val="8753C814320040A895AF3AF1C72C3AA4"/>
    <w:rsid w:val="00B23525"/>
  </w:style>
  <w:style w:type="paragraph" w:customStyle="1" w:styleId="0E1E18FB2C2B4BFEAE918A3E6A4DE035">
    <w:name w:val="0E1E18FB2C2B4BFEAE918A3E6A4DE035"/>
    <w:rsid w:val="00B23525"/>
  </w:style>
  <w:style w:type="paragraph" w:customStyle="1" w:styleId="28BA6B46DCF04DE3992158D04E1CEB63">
    <w:name w:val="28BA6B46DCF04DE3992158D04E1CEB63"/>
    <w:rsid w:val="00B23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3E85-DAD5-43D0-B357-4E999758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H4302.docx</Template>
  <TotalTime>59</TotalTime>
  <Pages>7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IHM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MARS</dc:title>
  <dc:subject/>
  <dc:creator>H4302 - Julien Charles-Nicolas;Justin Gally;Thomas Gay;Timothée Gonnet;Thomas Point;Loïc Rouquette</dc:creator>
  <cp:keywords/>
  <dc:description/>
  <cp:lastModifiedBy>Loïc ROUQUETTE</cp:lastModifiedBy>
  <cp:revision>5</cp:revision>
  <dcterms:created xsi:type="dcterms:W3CDTF">2017-11-15T09:41:00Z</dcterms:created>
  <dcterms:modified xsi:type="dcterms:W3CDTF">2017-11-15T10:40:00Z</dcterms:modified>
</cp:coreProperties>
</file>